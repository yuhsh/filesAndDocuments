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2DC2" w14:textId="4C2A3BA0" w:rsidR="00533586" w:rsidRDefault="005629EA">
      <w:pPr>
        <w:pStyle w:val="1"/>
        <w:rPr>
          <w:rFonts w:hint="eastAsia"/>
        </w:rPr>
      </w:pPr>
      <w:proofErr w:type="spellStart"/>
      <w:r>
        <w:t>SpringMVC</w:t>
      </w:r>
      <w:proofErr w:type="spellEnd"/>
      <w:r>
        <w:t>工程开发</w:t>
      </w:r>
    </w:p>
    <w:p w14:paraId="0CC30C5D" w14:textId="3576A7F9" w:rsidR="00533586" w:rsidRDefault="005629EA" w:rsidP="005629EA">
      <w:pPr>
        <w:pStyle w:val="a"/>
      </w:pPr>
      <w:r>
        <w:rPr>
          <w:rFonts w:hint="eastAsia"/>
        </w:rPr>
        <w:t>快速</w:t>
      </w:r>
      <w:r>
        <w:t>新建一个</w:t>
      </w:r>
      <w:proofErr w:type="spellStart"/>
      <w:r>
        <w:t>SpringMVC</w:t>
      </w:r>
      <w:proofErr w:type="spellEnd"/>
      <w:r>
        <w:t>工程</w:t>
      </w:r>
    </w:p>
    <w:p w14:paraId="17D6FAC1" w14:textId="6B0E5CCB" w:rsidR="005629EA" w:rsidRDefault="005629EA" w:rsidP="005629EA">
      <w:pPr>
        <w:pStyle w:val="a"/>
        <w:numPr>
          <w:ilvl w:val="0"/>
          <w:numId w:val="0"/>
        </w:numPr>
        <w:ind w:left="432"/>
      </w:pPr>
      <w:r>
        <w:t>可访问</w:t>
      </w:r>
      <w:r>
        <w:t>Spring</w:t>
      </w:r>
      <w:r>
        <w:t>的</w:t>
      </w:r>
      <w:r>
        <w:t>GitHub</w:t>
      </w:r>
      <w:r>
        <w:t>下载［</w:t>
      </w:r>
      <w:r>
        <w:t>spring</w:t>
      </w:r>
      <w:r>
        <w:rPr>
          <w:lang w:val="en-US"/>
        </w:rPr>
        <w:t>-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>-showcase</w:t>
      </w:r>
      <w:r>
        <w:t>］</w:t>
      </w:r>
    </w:p>
    <w:p w14:paraId="210ABF26" w14:textId="7FD3399E" w:rsidR="005629EA" w:rsidRDefault="005629EA" w:rsidP="005629EA">
      <w:pPr>
        <w:pStyle w:val="a"/>
        <w:numPr>
          <w:ilvl w:val="0"/>
          <w:numId w:val="0"/>
        </w:numPr>
        <w:ind w:left="432"/>
      </w:pPr>
      <w:hyperlink r:id="rId7" w:history="1">
        <w:r w:rsidRPr="00C13FB2">
          <w:rPr>
            <w:rStyle w:val="afb"/>
          </w:rPr>
          <w:t>https://github.com/spring-projects/spring-mvc-showcase</w:t>
        </w:r>
      </w:hyperlink>
    </w:p>
    <w:p w14:paraId="48EDD2F0" w14:textId="77777777" w:rsidR="005629EA" w:rsidRDefault="005629EA" w:rsidP="005629EA">
      <w:pPr>
        <w:pStyle w:val="a"/>
        <w:numPr>
          <w:ilvl w:val="0"/>
          <w:numId w:val="0"/>
        </w:numPr>
        <w:ind w:left="432"/>
      </w:pPr>
      <w:bookmarkStart w:id="0" w:name="_GoBack"/>
      <w:bookmarkEnd w:id="0"/>
    </w:p>
    <w:p w14:paraId="065AA5F6" w14:textId="77777777" w:rsidR="00D9134B" w:rsidRDefault="00D9134B" w:rsidP="005629EA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416C02B" w14:textId="77777777" w:rsidR="005629EA" w:rsidRDefault="005629EA" w:rsidP="005629EA">
      <w:pPr>
        <w:pStyle w:val="a"/>
      </w:pPr>
    </w:p>
    <w:p w14:paraId="31BE16B7" w14:textId="5D32F129" w:rsidR="00533586" w:rsidRDefault="00547C66">
      <w:pPr>
        <w:pStyle w:val="2"/>
      </w:pPr>
      <w:r>
        <w:t>要了解更多信息</w:t>
      </w:r>
      <w:r w:rsidR="00D9134B">
        <w:t>，请访问</w:t>
      </w:r>
      <w:hyperlink r:id="rId8" w:history="1">
        <w:r w:rsidR="00D9134B" w:rsidRPr="00C13FB2">
          <w:rPr>
            <w:rStyle w:val="afb"/>
          </w:rPr>
          <w:t>https://github.com/yuhsh</w:t>
        </w:r>
      </w:hyperlink>
      <w:r>
        <w:t>。</w:t>
      </w:r>
    </w:p>
    <w:p w14:paraId="31F9650B" w14:textId="77777777" w:rsidR="00D9134B" w:rsidRPr="00D9134B" w:rsidRDefault="00D9134B" w:rsidP="00D9134B">
      <w:pPr>
        <w:rPr>
          <w:rFonts w:hint="eastAsia"/>
        </w:rPr>
      </w:pPr>
    </w:p>
    <w:sectPr w:rsidR="00D9134B" w:rsidRPr="00D9134B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0C2B0" w14:textId="77777777" w:rsidR="00630B3E" w:rsidRDefault="00630B3E">
      <w:r>
        <w:separator/>
      </w:r>
    </w:p>
    <w:p w14:paraId="3D79C1B7" w14:textId="77777777" w:rsidR="00630B3E" w:rsidRDefault="00630B3E"/>
  </w:endnote>
  <w:endnote w:type="continuationSeparator" w:id="0">
    <w:p w14:paraId="17BE8EC9" w14:textId="77777777" w:rsidR="00630B3E" w:rsidRDefault="00630B3E">
      <w:r>
        <w:continuationSeparator/>
      </w:r>
    </w:p>
    <w:p w14:paraId="04787C35" w14:textId="77777777" w:rsidR="00630B3E" w:rsidRDefault="00630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89D1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B12FD" w14:textId="77777777" w:rsidR="00630B3E" w:rsidRDefault="00630B3E">
      <w:r>
        <w:separator/>
      </w:r>
    </w:p>
    <w:p w14:paraId="7A4452C4" w14:textId="77777777" w:rsidR="00630B3E" w:rsidRDefault="00630B3E"/>
  </w:footnote>
  <w:footnote w:type="continuationSeparator" w:id="0">
    <w:p w14:paraId="618A0F5F" w14:textId="77777777" w:rsidR="00630B3E" w:rsidRDefault="00630B3E">
      <w:r>
        <w:continuationSeparator/>
      </w:r>
    </w:p>
    <w:p w14:paraId="087C9DCF" w14:textId="77777777" w:rsidR="00630B3E" w:rsidRDefault="00630B3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50"/>
    <w:rsid w:val="00533586"/>
    <w:rsid w:val="00547C66"/>
    <w:rsid w:val="005629EA"/>
    <w:rsid w:val="00630B3E"/>
    <w:rsid w:val="007E2950"/>
    <w:rsid w:val="00C35F1A"/>
    <w:rsid w:val="00C9613D"/>
    <w:rsid w:val="00D9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0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pring-projects/spring-mvc-showcase" TargetMode="External"/><Relationship Id="rId8" Type="http://schemas.openxmlformats.org/officeDocument/2006/relationships/hyperlink" Target="https://github.com/yuhsh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haishe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0D"/>
    <w:rsid w:val="004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7F0041C5F595B4D8E5FDD215B3D9A6D">
    <w:name w:val="57F0041C5F595B4D8E5FDD215B3D9A6D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E32E0780806DE45A23D3AF3CB8BB64F">
    <w:name w:val="AE32E0780806DE45A23D3AF3CB8BB6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2016-08-03T03:07:00Z</dcterms:created>
  <dcterms:modified xsi:type="dcterms:W3CDTF">2016-08-03T03:10:00Z</dcterms:modified>
</cp:coreProperties>
</file>